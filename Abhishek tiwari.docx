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="-142" w:tblpY="361"/>
        <w:tblW w:w="1145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3"/>
        <w:gridCol w:w="407"/>
        <w:gridCol w:w="7449"/>
      </w:tblGrid>
      <w:tr w:rsidR="001B2ABD" w14:paraId="60E35CE0" w14:textId="77777777" w:rsidTr="007E5F15">
        <w:trPr>
          <w:trHeight w:val="1549"/>
        </w:trPr>
        <w:tc>
          <w:tcPr>
            <w:tcW w:w="3603" w:type="dxa"/>
            <w:vAlign w:val="bottom"/>
          </w:tcPr>
          <w:p w14:paraId="75211FB6" w14:textId="147B0228" w:rsidR="001B2ABD" w:rsidRDefault="001B2ABD" w:rsidP="00BD5A95">
            <w:pPr>
              <w:tabs>
                <w:tab w:val="left" w:pos="990"/>
              </w:tabs>
              <w:jc w:val="center"/>
            </w:pPr>
          </w:p>
        </w:tc>
        <w:tc>
          <w:tcPr>
            <w:tcW w:w="407" w:type="dxa"/>
          </w:tcPr>
          <w:p w14:paraId="12CA8EF6" w14:textId="77777777" w:rsidR="001B2ABD" w:rsidRDefault="001B2ABD" w:rsidP="00BD5A95">
            <w:pPr>
              <w:tabs>
                <w:tab w:val="left" w:pos="990"/>
              </w:tabs>
            </w:pPr>
          </w:p>
        </w:tc>
        <w:tc>
          <w:tcPr>
            <w:tcW w:w="7449" w:type="dxa"/>
            <w:vAlign w:val="bottom"/>
          </w:tcPr>
          <w:p w14:paraId="7FDB2EC8" w14:textId="140473A5" w:rsidR="001B2ABD" w:rsidRPr="00B469D8" w:rsidRDefault="007646E7" w:rsidP="00BD5A95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</w:t>
            </w:r>
            <w:r w:rsidR="007E5F15">
              <w:rPr>
                <w:sz w:val="40"/>
                <w:szCs w:val="40"/>
              </w:rPr>
              <w:t>Itesh</w:t>
            </w:r>
            <w:r w:rsidR="007A7CA9" w:rsidRPr="00B469D8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Pandey</w:t>
            </w:r>
          </w:p>
          <w:p w14:paraId="0910787B" w14:textId="2C1B4984" w:rsidR="00B469D8" w:rsidRPr="007646E7" w:rsidRDefault="007646E7" w:rsidP="00B469D8">
            <w:pPr>
              <w:pStyle w:val="Subtitle"/>
              <w:rPr>
                <w:spacing w:val="0"/>
                <w:w w:val="100"/>
                <w:sz w:val="24"/>
                <w:szCs w:val="24"/>
              </w:rPr>
            </w:pPr>
            <w:r w:rsidRPr="007646E7">
              <w:rPr>
                <w:spacing w:val="0"/>
                <w:w w:val="100"/>
                <w:sz w:val="24"/>
                <w:szCs w:val="24"/>
              </w:rPr>
              <w:t>AWS||</w:t>
            </w:r>
            <w:proofErr w:type="spellStart"/>
            <w:r w:rsidRPr="007646E7">
              <w:rPr>
                <w:spacing w:val="0"/>
                <w:w w:val="100"/>
                <w:sz w:val="24"/>
                <w:szCs w:val="24"/>
              </w:rPr>
              <w:t>PySpark</w:t>
            </w:r>
            <w:proofErr w:type="spellEnd"/>
            <w:r w:rsidRPr="007646E7">
              <w:rPr>
                <w:spacing w:val="0"/>
                <w:w w:val="100"/>
                <w:sz w:val="24"/>
                <w:szCs w:val="24"/>
              </w:rPr>
              <w:t>||Machine Learning Engineer</w:t>
            </w:r>
          </w:p>
          <w:p w14:paraId="02EC041A" w14:textId="386B933D" w:rsidR="00B469D8" w:rsidRPr="00B469D8" w:rsidRDefault="00B469D8" w:rsidP="00B469D8">
            <w:r w:rsidRPr="00302E8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Contact</w:t>
            </w:r>
            <w:r>
              <w:t xml:space="preserve">: </w:t>
            </w:r>
            <w:r w:rsidR="007646E7">
              <w:t>9555195182</w:t>
            </w:r>
          </w:p>
          <w:p w14:paraId="1C13FBCA" w14:textId="23B496E4" w:rsidR="00B469D8" w:rsidRDefault="00B469D8" w:rsidP="00B469D8">
            <w:r w:rsidRPr="00302E8C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Email</w:t>
            </w:r>
            <w:r>
              <w:t xml:space="preserve">:  </w:t>
            </w:r>
            <w:r w:rsidR="007646E7">
              <w:t>25decniteshpandey</w:t>
            </w:r>
            <w:r w:rsidR="00A920A8" w:rsidRPr="00A920A8">
              <w:t>@gmail.com</w:t>
            </w:r>
          </w:p>
          <w:p w14:paraId="169EB06F" w14:textId="4B0864E8" w:rsidR="00A920A8" w:rsidRPr="00B469D8" w:rsidRDefault="00A920A8" w:rsidP="00B469D8"/>
        </w:tc>
      </w:tr>
      <w:tr w:rsidR="001B2ABD" w14:paraId="77E776CE" w14:textId="77777777" w:rsidTr="007E5F15">
        <w:trPr>
          <w:trHeight w:val="11979"/>
        </w:trPr>
        <w:tc>
          <w:tcPr>
            <w:tcW w:w="3603" w:type="dxa"/>
          </w:tcPr>
          <w:sdt>
            <w:sdtPr>
              <w:id w:val="-1711873194"/>
              <w:placeholder>
                <w:docPart w:val="7FC7C5712AC24CAA883C1E1C18D77573"/>
              </w:placeholder>
              <w:temporary/>
              <w:showingPlcHdr/>
              <w15:appearance w15:val="hidden"/>
            </w:sdtPr>
            <w:sdtEndPr/>
            <w:sdtContent>
              <w:p w14:paraId="0D6EF351" w14:textId="3F5C0505" w:rsidR="001B2ABD" w:rsidRDefault="00036450" w:rsidP="00BD5A95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787DCC00" w14:textId="7A85AE14" w:rsidR="00C20701" w:rsidRDefault="007646E7" w:rsidP="007646E7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Passionat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e 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AWS||</w:t>
            </w:r>
            <w:proofErr w:type="spellStart"/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PySpark</w:t>
            </w:r>
            <w:proofErr w:type="spellEnd"/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||Machine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 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Learning Engineer with 3+ years of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 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experience in quality data management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 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and accuracy by leveraging Spark, Python,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 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AWS, Machine Learning. Skilled in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 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Continuous Improvement, Agile and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 </w:t>
            </w:r>
            <w:r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Business Process Improvement</w:t>
            </w:r>
            <w:r w:rsidR="00C20701" w:rsidRPr="007646E7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.</w:t>
            </w:r>
          </w:p>
          <w:p w14:paraId="75741BFD" w14:textId="77777777" w:rsidR="007646E7" w:rsidRPr="007646E7" w:rsidRDefault="007646E7" w:rsidP="007646E7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</w:p>
          <w:p w14:paraId="0D081ED4" w14:textId="767B69B2" w:rsidR="00C20701" w:rsidRDefault="00C20701" w:rsidP="00BD5A95">
            <w:r>
              <w:t xml:space="preserve">Self-driven, highly motivated individual who loves data puzzles and problems around it. </w:t>
            </w:r>
          </w:p>
          <w:p w14:paraId="6455C935" w14:textId="387AE1D8" w:rsidR="002A78CD" w:rsidRDefault="002A78CD" w:rsidP="002A78CD">
            <w:pPr>
              <w:pStyle w:val="Heading3"/>
            </w:pPr>
            <w:r>
              <w:t>github:</w:t>
            </w:r>
          </w:p>
          <w:p w14:paraId="5D36F5C2" w14:textId="08A8FD5D" w:rsidR="002A78CD" w:rsidRPr="002A78CD" w:rsidRDefault="002A78CD" w:rsidP="002A78CD">
            <w:r w:rsidRPr="002A78CD">
              <w:t>https://github.com/</w:t>
            </w:r>
            <w:r w:rsidR="007646E7">
              <w:t>nitesh251</w:t>
            </w:r>
          </w:p>
          <w:p w14:paraId="402642AC" w14:textId="77777777" w:rsidR="00C20701" w:rsidRDefault="00C20701" w:rsidP="00BD5A95">
            <w:pPr>
              <w:pStyle w:val="Heading3"/>
            </w:pPr>
            <w:r>
              <w:t>Skills</w:t>
            </w:r>
          </w:p>
          <w:p w14:paraId="16D89F32" w14:textId="2AD21D57" w:rsidR="00C20701" w:rsidRDefault="00C20701" w:rsidP="00BD5A95">
            <w:r w:rsidRPr="0065028F">
              <w:rPr>
                <w:b/>
                <w:bCs/>
              </w:rPr>
              <w:t>Programming Languages</w:t>
            </w:r>
            <w:r>
              <w:t>: Python</w:t>
            </w:r>
          </w:p>
          <w:p w14:paraId="0F600B6C" w14:textId="0A129845" w:rsidR="00C20701" w:rsidRDefault="00C20701" w:rsidP="00BD5A95">
            <w:r w:rsidRPr="0065028F">
              <w:rPr>
                <w:b/>
                <w:bCs/>
              </w:rPr>
              <w:t>Technologies</w:t>
            </w:r>
            <w:r>
              <w:rPr>
                <w:b/>
                <w:bCs/>
              </w:rPr>
              <w:t xml:space="preserve">: </w:t>
            </w:r>
            <w:r>
              <w:t>Spark</w:t>
            </w:r>
          </w:p>
          <w:p w14:paraId="72A2E1EF" w14:textId="652BC4F7" w:rsidR="00C20701" w:rsidRDefault="00C20701" w:rsidP="00BD5A95">
            <w:r w:rsidRPr="0065028F">
              <w:rPr>
                <w:b/>
                <w:bCs/>
              </w:rPr>
              <w:t>Cloud:</w:t>
            </w:r>
            <w:r>
              <w:rPr>
                <w:b/>
                <w:bCs/>
              </w:rPr>
              <w:t xml:space="preserve"> </w:t>
            </w:r>
            <w:r w:rsidRPr="0065028F">
              <w:t xml:space="preserve">AWS </w:t>
            </w:r>
            <w:r w:rsidR="00D77309">
              <w:t>(</w:t>
            </w:r>
            <w:r>
              <w:t>Glue, Lambda, step function, DynamoDB</w:t>
            </w:r>
            <w:r w:rsidR="00A33B7B">
              <w:t xml:space="preserve">, </w:t>
            </w:r>
            <w:r>
              <w:t>CloudWatch, SNS, S3, Athena, API gateway, IAM etc.</w:t>
            </w:r>
            <w:r w:rsidRPr="0065028F">
              <w:t>)</w:t>
            </w:r>
          </w:p>
          <w:p w14:paraId="6DC27466" w14:textId="11289C69" w:rsidR="00C20701" w:rsidRDefault="00C20701" w:rsidP="00BD5A95">
            <w:r w:rsidRPr="0065028F">
              <w:rPr>
                <w:b/>
                <w:bCs/>
              </w:rPr>
              <w:t>Database:</w:t>
            </w:r>
            <w:r>
              <w:rPr>
                <w:b/>
                <w:bCs/>
              </w:rPr>
              <w:t xml:space="preserve"> </w:t>
            </w:r>
            <w:r>
              <w:t>SQL, NoSQL (</w:t>
            </w:r>
            <w:proofErr w:type="spellStart"/>
            <w:r w:rsidR="007646E7">
              <w:t>DynamoDb</w:t>
            </w:r>
            <w:proofErr w:type="spellEnd"/>
            <w:r>
              <w:t>)</w:t>
            </w:r>
          </w:p>
          <w:p w14:paraId="57F86085" w14:textId="77777777" w:rsidR="00C20701" w:rsidRDefault="00C20701" w:rsidP="00BD5A95">
            <w:r w:rsidRPr="0086288D">
              <w:rPr>
                <w:b/>
                <w:bCs/>
              </w:rPr>
              <w:t>Python libraries:</w:t>
            </w:r>
            <w:r>
              <w:rPr>
                <w:b/>
                <w:bCs/>
              </w:rPr>
              <w:t xml:space="preserve"> </w:t>
            </w:r>
            <w:r>
              <w:t>NumPy, Pandas</w:t>
            </w:r>
          </w:p>
          <w:p w14:paraId="6E9BA4B5" w14:textId="0262BA51" w:rsidR="00C20701" w:rsidRDefault="00C20701" w:rsidP="00BD5A95">
            <w:r w:rsidRPr="0082595B">
              <w:rPr>
                <w:b/>
                <w:bCs/>
              </w:rPr>
              <w:t>Tools:</w:t>
            </w:r>
            <w:r>
              <w:rPr>
                <w:b/>
                <w:bCs/>
              </w:rPr>
              <w:t xml:space="preserve"> </w:t>
            </w:r>
            <w:r w:rsidRPr="0082595B">
              <w:t>Jira</w:t>
            </w:r>
            <w:r>
              <w:t>, Bitbucket, PyCharm</w:t>
            </w:r>
          </w:p>
          <w:p w14:paraId="20925D37" w14:textId="2A0ECBC5" w:rsidR="007646E7" w:rsidRDefault="007646E7" w:rsidP="00BD5A95"/>
          <w:p w14:paraId="14AC054F" w14:textId="19ECE197" w:rsidR="007646E7" w:rsidRDefault="007646E7" w:rsidP="0064385B">
            <w:pPr>
              <w:pStyle w:val="Heading3"/>
            </w:pPr>
            <w:r w:rsidRPr="0064385B">
              <w:t>AWARDS AND ACHIEVEMENTS</w:t>
            </w:r>
          </w:p>
          <w:p w14:paraId="001E0CDF" w14:textId="77777777" w:rsidR="0064385B" w:rsidRPr="0064385B" w:rsidRDefault="0064385B" w:rsidP="0064385B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</w:p>
          <w:p w14:paraId="1BE06D74" w14:textId="2286F526" w:rsidR="0064385B" w:rsidRPr="0064385B" w:rsidRDefault="0064385B" w:rsidP="0064385B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  <w:r w:rsidRPr="0064385B"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</w:rPr>
              <w:t>2019</w:t>
            </w:r>
            <w:r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: </w:t>
            </w:r>
            <w:r w:rsidRPr="0064385B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Spot Winner- MLEU (Cognizant)</w:t>
            </w:r>
          </w:p>
          <w:p w14:paraId="47D1D3F0" w14:textId="2E77787D" w:rsidR="0064385B" w:rsidRPr="0064385B" w:rsidRDefault="0064385B" w:rsidP="0064385B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  <w:r w:rsidRPr="0064385B"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</w:rPr>
              <w:t>2018</w:t>
            </w:r>
            <w:r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: </w:t>
            </w:r>
            <w:r w:rsidRPr="0064385B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Gold Medal – B-tech in Computer Science</w:t>
            </w:r>
          </w:p>
          <w:p w14:paraId="15FAE918" w14:textId="38562A67" w:rsidR="0064385B" w:rsidRPr="0064385B" w:rsidRDefault="0064385B" w:rsidP="0064385B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  <w:r w:rsidRPr="0064385B"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</w:rPr>
              <w:t>2017</w:t>
            </w:r>
            <w:r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: </w:t>
            </w:r>
            <w:r w:rsidRPr="0064385B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College Internship Coordinator</w:t>
            </w:r>
          </w:p>
          <w:p w14:paraId="1F846777" w14:textId="5CA586D6" w:rsidR="0064385B" w:rsidRPr="0064385B" w:rsidRDefault="0064385B" w:rsidP="0064385B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  <w:r w:rsidRPr="0064385B">
              <w:rPr>
                <w:rFonts w:asciiTheme="minorHAnsi" w:hAnsiTheme="minorHAnsi" w:cstheme="minorBidi"/>
                <w:b/>
                <w:bCs/>
                <w:color w:val="auto"/>
                <w:sz w:val="18"/>
                <w:szCs w:val="22"/>
              </w:rPr>
              <w:t>2015</w:t>
            </w:r>
            <w:r>
              <w:rPr>
                <w:rFonts w:asciiTheme="minorHAnsi" w:hAnsiTheme="minorHAnsi" w:cstheme="minorBidi"/>
                <w:color w:val="auto"/>
                <w:sz w:val="18"/>
                <w:szCs w:val="22"/>
              </w:rPr>
              <w:t xml:space="preserve">: </w:t>
            </w:r>
            <w:r w:rsidRPr="0064385B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First Prize - Inter college script writing competition.</w:t>
            </w:r>
          </w:p>
          <w:p w14:paraId="2F973047" w14:textId="10F3F0F3" w:rsidR="0064385B" w:rsidRDefault="0064385B" w:rsidP="0064385B">
            <w:r w:rsidRPr="0064385B">
              <w:rPr>
                <w:b/>
                <w:bCs/>
              </w:rPr>
              <w:t>2011</w:t>
            </w:r>
            <w:r>
              <w:t xml:space="preserve">: </w:t>
            </w:r>
            <w:r w:rsidRPr="0064385B">
              <w:t>District topper in class 10th in CBSE</w:t>
            </w:r>
          </w:p>
          <w:p w14:paraId="5AC9DB73" w14:textId="77777777" w:rsidR="00303A70" w:rsidRDefault="00303A70" w:rsidP="00303A70">
            <w:pPr>
              <w:pStyle w:val="Default"/>
            </w:pPr>
          </w:p>
          <w:p w14:paraId="6D0D49A8" w14:textId="6779C483" w:rsidR="00303A70" w:rsidRDefault="00303A70" w:rsidP="00303A70">
            <w:pPr>
              <w:pStyle w:val="Defaul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</w:rPr>
            </w:pPr>
            <w:r w:rsidRPr="00895098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</w:rPr>
              <w:t>HOBBIES</w:t>
            </w:r>
          </w:p>
          <w:p w14:paraId="4574BF63" w14:textId="77777777" w:rsidR="00895098" w:rsidRPr="00895098" w:rsidRDefault="00895098" w:rsidP="00303A70">
            <w:pPr>
              <w:pStyle w:val="Default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</w:rPr>
            </w:pPr>
          </w:p>
          <w:p w14:paraId="31CFB60E" w14:textId="77777777" w:rsidR="00303A70" w:rsidRPr="00895098" w:rsidRDefault="00303A70" w:rsidP="00303A70">
            <w:pPr>
              <w:pStyle w:val="Default"/>
              <w:rPr>
                <w:rFonts w:asciiTheme="minorHAnsi" w:hAnsiTheme="minorHAnsi" w:cstheme="minorBidi"/>
                <w:color w:val="auto"/>
                <w:sz w:val="18"/>
                <w:szCs w:val="22"/>
              </w:rPr>
            </w:pPr>
            <w:r w:rsidRPr="00895098">
              <w:rPr>
                <w:rFonts w:asciiTheme="minorHAnsi" w:hAnsiTheme="minorHAnsi" w:cstheme="minorBidi"/>
                <w:color w:val="auto"/>
                <w:sz w:val="18"/>
                <w:szCs w:val="22"/>
              </w:rPr>
              <w:t>Reading and Writing stories, poems</w:t>
            </w:r>
          </w:p>
          <w:p w14:paraId="67605091" w14:textId="57B0640D" w:rsidR="00303A70" w:rsidRPr="0064385B" w:rsidRDefault="00303A70" w:rsidP="00303A70">
            <w:r w:rsidRPr="00895098">
              <w:t>Blogger</w:t>
            </w:r>
            <w:r w:rsidR="00895098">
              <w:t xml:space="preserve"> </w:t>
            </w:r>
            <w:r w:rsidRPr="00895098">
              <w:t>at</w:t>
            </w:r>
            <w:r w:rsidR="00895098">
              <w:t xml:space="preserve"> </w:t>
            </w:r>
            <w:r w:rsidRPr="00895098">
              <w:t>itsniteshpandey.blogspot.com</w:t>
            </w:r>
          </w:p>
          <w:p w14:paraId="7F3398FC" w14:textId="21926A9B" w:rsidR="00036450" w:rsidRPr="00CB0055" w:rsidRDefault="00036450" w:rsidP="00BD5A95">
            <w:pPr>
              <w:pStyle w:val="Heading3"/>
            </w:pPr>
          </w:p>
          <w:p w14:paraId="1109AAF0" w14:textId="2D044C39" w:rsidR="004D3011" w:rsidRPr="00CB0055" w:rsidRDefault="004D3011" w:rsidP="00BD5A95">
            <w:pPr>
              <w:pStyle w:val="Heading3"/>
            </w:pPr>
          </w:p>
          <w:p w14:paraId="53333711" w14:textId="74780F68" w:rsidR="007A7CA9" w:rsidRPr="004D3011" w:rsidRDefault="007A7CA9" w:rsidP="00BD5A95"/>
        </w:tc>
        <w:tc>
          <w:tcPr>
            <w:tcW w:w="407" w:type="dxa"/>
          </w:tcPr>
          <w:p w14:paraId="6ED46F79" w14:textId="77777777" w:rsidR="001B2ABD" w:rsidRDefault="001B2ABD" w:rsidP="00BD5A95">
            <w:pPr>
              <w:tabs>
                <w:tab w:val="left" w:pos="990"/>
              </w:tabs>
            </w:pPr>
          </w:p>
        </w:tc>
        <w:tc>
          <w:tcPr>
            <w:tcW w:w="7449" w:type="dxa"/>
          </w:tcPr>
          <w:sdt>
            <w:sdtPr>
              <w:rPr>
                <w:rFonts w:ascii="Calibri" w:hAnsi="Calibri" w:cs="Calibri"/>
              </w:rPr>
              <w:id w:val="1049110328"/>
              <w:placeholder>
                <w:docPart w:val="F4E0D7C6D41544398303CA17F59CDB10"/>
              </w:placeholder>
              <w:temporary/>
              <w:showingPlcHdr/>
              <w15:appearance w15:val="hidden"/>
            </w:sdtPr>
            <w:sdtEndPr/>
            <w:sdtContent>
              <w:p w14:paraId="66C56F2A" w14:textId="77777777" w:rsidR="001B2ABD" w:rsidRPr="00D77309" w:rsidRDefault="00E25A26" w:rsidP="00BD5A95">
                <w:pPr>
                  <w:pStyle w:val="Heading2"/>
                  <w:rPr>
                    <w:rFonts w:ascii="Calibri" w:hAnsi="Calibri" w:cs="Calibri"/>
                  </w:rPr>
                </w:pPr>
                <w:r w:rsidRPr="00D77309">
                  <w:rPr>
                    <w:rFonts w:ascii="Calibri" w:hAnsi="Calibri" w:cs="Calibri"/>
                    <w:bCs w:val="0"/>
                    <w:color w:val="548AB7" w:themeColor="accent1" w:themeShade="BF"/>
                    <w:szCs w:val="24"/>
                  </w:rPr>
                  <w:t>EDUCATION</w:t>
                </w:r>
              </w:p>
            </w:sdtContent>
          </w:sdt>
          <w:p w14:paraId="39CFAA6F" w14:textId="257BED20" w:rsidR="007A7CA9" w:rsidRPr="00D77309" w:rsidRDefault="007646E7" w:rsidP="00BD5A95">
            <w:pPr>
              <w:pStyle w:val="Heading4"/>
              <w:rPr>
                <w:rFonts w:ascii="Calibri" w:hAnsi="Calibri" w:cs="Calibri"/>
              </w:rPr>
            </w:pPr>
            <w:proofErr w:type="spellStart"/>
            <w:r w:rsidRPr="00D77309">
              <w:rPr>
                <w:rFonts w:ascii="Calibri" w:hAnsi="Calibri" w:cs="Calibri"/>
              </w:rPr>
              <w:t>Galgotias</w:t>
            </w:r>
            <w:proofErr w:type="spellEnd"/>
            <w:r w:rsidRPr="00D77309">
              <w:rPr>
                <w:rFonts w:ascii="Calibri" w:hAnsi="Calibri" w:cs="Calibri"/>
              </w:rPr>
              <w:t xml:space="preserve"> University</w:t>
            </w:r>
          </w:p>
          <w:p w14:paraId="6ECA32EC" w14:textId="77777777" w:rsidR="007A7CA9" w:rsidRPr="00D77309" w:rsidRDefault="007A7CA9" w:rsidP="00BD5A95">
            <w:pPr>
              <w:pStyle w:val="Date"/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>2014 - 2018</w:t>
            </w:r>
          </w:p>
          <w:p w14:paraId="5E107654" w14:textId="2ADF2517" w:rsidR="007A7CA9" w:rsidRDefault="007A7CA9" w:rsidP="00BD5A95">
            <w:pPr>
              <w:rPr>
                <w:rFonts w:ascii="Calibri" w:hAnsi="Calibri" w:cs="Calibri"/>
                <w:b/>
                <w:bCs/>
              </w:rPr>
            </w:pPr>
            <w:r w:rsidRPr="00D77309">
              <w:rPr>
                <w:rFonts w:ascii="Calibri" w:hAnsi="Calibri" w:cs="Calibri"/>
              </w:rPr>
              <w:t xml:space="preserve">B. Tech in computer science &amp; engineering </w:t>
            </w:r>
            <w:r w:rsidR="007646E7" w:rsidRPr="00D77309">
              <w:rPr>
                <w:rFonts w:ascii="Calibri" w:hAnsi="Calibri" w:cs="Calibri"/>
              </w:rPr>
              <w:t xml:space="preserve">  </w:t>
            </w:r>
            <w:r w:rsidRPr="00D77309">
              <w:rPr>
                <w:rFonts w:ascii="Calibri" w:hAnsi="Calibri" w:cs="Calibri"/>
                <w:b/>
                <w:bCs/>
              </w:rPr>
              <w:t>8</w:t>
            </w:r>
            <w:r w:rsidR="007646E7" w:rsidRPr="00D77309">
              <w:rPr>
                <w:rFonts w:ascii="Calibri" w:hAnsi="Calibri" w:cs="Calibri"/>
                <w:b/>
                <w:bCs/>
              </w:rPr>
              <w:t>.55</w:t>
            </w:r>
          </w:p>
          <w:p w14:paraId="4D9E9AF4" w14:textId="77777777" w:rsidR="00895098" w:rsidRPr="00D77309" w:rsidRDefault="00895098" w:rsidP="00BD5A95">
            <w:pPr>
              <w:rPr>
                <w:rFonts w:ascii="Calibri" w:hAnsi="Calibri" w:cs="Calibri"/>
              </w:rPr>
            </w:pPr>
          </w:p>
          <w:p w14:paraId="38985240" w14:textId="01179DA5" w:rsidR="007A7CA9" w:rsidRPr="00D77309" w:rsidRDefault="007646E7" w:rsidP="00BD5A95">
            <w:pPr>
              <w:pStyle w:val="Heading4"/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>Foundation School</w:t>
            </w:r>
          </w:p>
          <w:p w14:paraId="46984401" w14:textId="77777777" w:rsidR="007A7CA9" w:rsidRPr="00D77309" w:rsidRDefault="007A7CA9" w:rsidP="00BD5A95">
            <w:pPr>
              <w:pStyle w:val="Date"/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>2011 - 2013</w:t>
            </w:r>
          </w:p>
          <w:p w14:paraId="5A75C3A3" w14:textId="58AB53F0" w:rsidR="007A7CA9" w:rsidRDefault="007A7CA9" w:rsidP="00BD5A95">
            <w:pPr>
              <w:rPr>
                <w:rFonts w:ascii="Calibri" w:hAnsi="Calibri" w:cs="Calibri"/>
                <w:b/>
                <w:bCs/>
              </w:rPr>
            </w:pPr>
            <w:r w:rsidRPr="00D77309">
              <w:rPr>
                <w:rFonts w:ascii="Calibri" w:hAnsi="Calibri" w:cs="Calibri"/>
              </w:rPr>
              <w:t xml:space="preserve">Senior Secondary from CBSE board </w:t>
            </w:r>
            <w:r w:rsidR="007646E7" w:rsidRPr="00D77309">
              <w:rPr>
                <w:rFonts w:ascii="Calibri" w:hAnsi="Calibri" w:cs="Calibri"/>
              </w:rPr>
              <w:t xml:space="preserve">  </w:t>
            </w:r>
            <w:r w:rsidRPr="00D77309">
              <w:rPr>
                <w:rFonts w:ascii="Calibri" w:hAnsi="Calibri" w:cs="Calibri"/>
                <w:b/>
                <w:bCs/>
              </w:rPr>
              <w:t>8</w:t>
            </w:r>
            <w:r w:rsidR="007646E7" w:rsidRPr="00D77309">
              <w:rPr>
                <w:rFonts w:ascii="Calibri" w:hAnsi="Calibri" w:cs="Calibri"/>
                <w:b/>
                <w:bCs/>
              </w:rPr>
              <w:t>4.6</w:t>
            </w:r>
            <w:r w:rsidRPr="00D77309">
              <w:rPr>
                <w:rFonts w:ascii="Calibri" w:hAnsi="Calibri" w:cs="Calibri"/>
                <w:b/>
                <w:bCs/>
              </w:rPr>
              <w:t>%.</w:t>
            </w:r>
          </w:p>
          <w:p w14:paraId="3FBFFB19" w14:textId="77777777" w:rsidR="00895098" w:rsidRPr="00D77309" w:rsidRDefault="00895098" w:rsidP="00BD5A95">
            <w:pPr>
              <w:rPr>
                <w:rFonts w:ascii="Calibri" w:hAnsi="Calibri" w:cs="Calibri"/>
              </w:rPr>
            </w:pPr>
          </w:p>
          <w:p w14:paraId="72DF25EB" w14:textId="492898DB" w:rsidR="007A7CA9" w:rsidRPr="00D77309" w:rsidRDefault="007646E7" w:rsidP="00BD5A95">
            <w:pPr>
              <w:pStyle w:val="Heading4"/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 xml:space="preserve">Sri </w:t>
            </w:r>
            <w:proofErr w:type="spellStart"/>
            <w:r w:rsidRPr="00D77309">
              <w:rPr>
                <w:rFonts w:ascii="Calibri" w:hAnsi="Calibri" w:cs="Calibri"/>
              </w:rPr>
              <w:t>Saty</w:t>
            </w:r>
            <w:proofErr w:type="spellEnd"/>
            <w:r w:rsidRPr="00D77309">
              <w:rPr>
                <w:rFonts w:ascii="Calibri" w:hAnsi="Calibri" w:cs="Calibri"/>
              </w:rPr>
              <w:t xml:space="preserve"> Sai School, Rishikesh</w:t>
            </w:r>
          </w:p>
          <w:p w14:paraId="75BEA32D" w14:textId="7DEB13E3" w:rsidR="007A7CA9" w:rsidRPr="00D77309" w:rsidRDefault="007646E7" w:rsidP="00BD5A95">
            <w:pPr>
              <w:pStyle w:val="Date"/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>2010-</w:t>
            </w:r>
            <w:r w:rsidR="007A7CA9" w:rsidRPr="00D77309">
              <w:rPr>
                <w:rFonts w:ascii="Calibri" w:hAnsi="Calibri" w:cs="Calibri"/>
              </w:rPr>
              <w:t>2011</w:t>
            </w:r>
          </w:p>
          <w:p w14:paraId="62FC0705" w14:textId="2B4F2C8D" w:rsidR="00036450" w:rsidRPr="00D77309" w:rsidRDefault="007A7CA9" w:rsidP="00BD5A95">
            <w:pPr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 xml:space="preserve">Higher Secondary from CBSE board </w:t>
            </w:r>
            <w:r w:rsidR="007646E7" w:rsidRPr="00D77309">
              <w:rPr>
                <w:rFonts w:ascii="Calibri" w:hAnsi="Calibri" w:cs="Calibri"/>
              </w:rPr>
              <w:t xml:space="preserve"> </w:t>
            </w:r>
            <w:r w:rsidR="0062562F" w:rsidRPr="00D77309">
              <w:rPr>
                <w:rFonts w:ascii="Calibri" w:hAnsi="Calibri" w:cs="Calibri"/>
              </w:rPr>
              <w:t xml:space="preserve"> </w:t>
            </w:r>
            <w:r w:rsidR="007646E7" w:rsidRPr="00D77309">
              <w:rPr>
                <w:rFonts w:ascii="Calibri" w:hAnsi="Calibri" w:cs="Calibri"/>
                <w:b/>
                <w:bCs/>
              </w:rPr>
              <w:t>95%</w:t>
            </w:r>
          </w:p>
          <w:sdt>
            <w:sdtPr>
              <w:rPr>
                <w:rFonts w:ascii="Calibri" w:hAnsi="Calibri" w:cs="Calibri"/>
              </w:rPr>
              <w:id w:val="1001553383"/>
              <w:placeholder>
                <w:docPart w:val="BFC30429A57B4DFC9309FBC9653CF33C"/>
              </w:placeholder>
              <w:temporary/>
              <w:showingPlcHdr/>
              <w15:appearance w15:val="hidden"/>
            </w:sdtPr>
            <w:sdtEndPr/>
            <w:sdtContent>
              <w:p w14:paraId="79A63211" w14:textId="77777777" w:rsidR="00036450" w:rsidRPr="00D77309" w:rsidRDefault="00036450" w:rsidP="00BD5A95">
                <w:pPr>
                  <w:pStyle w:val="Heading2"/>
                  <w:rPr>
                    <w:rFonts w:ascii="Calibri" w:hAnsi="Calibri" w:cs="Calibri"/>
                  </w:rPr>
                </w:pPr>
                <w:r w:rsidRPr="00D77309">
                  <w:rPr>
                    <w:rFonts w:ascii="Calibri" w:hAnsi="Calibri" w:cs="Calibri"/>
                    <w:bCs w:val="0"/>
                    <w:color w:val="548AB7" w:themeColor="accent1" w:themeShade="BF"/>
                    <w:szCs w:val="24"/>
                  </w:rPr>
                  <w:t>WORK EXPERIENCE</w:t>
                </w:r>
              </w:p>
            </w:sdtContent>
          </w:sdt>
          <w:p w14:paraId="13FE06AC" w14:textId="77777777" w:rsidR="00B265F7" w:rsidRDefault="0064385B" w:rsidP="007E5F15">
            <w:pPr>
              <w:pStyle w:val="Date"/>
              <w:rPr>
                <w:rFonts w:ascii="Calibri" w:hAnsi="Calibri" w:cs="Calibri"/>
                <w:b/>
                <w:sz w:val="20"/>
                <w:szCs w:val="20"/>
              </w:rPr>
            </w:pPr>
            <w:r w:rsidRPr="00D77309">
              <w:rPr>
                <w:rFonts w:ascii="Calibri" w:hAnsi="Calibri" w:cs="Calibri"/>
                <w:b/>
                <w:sz w:val="22"/>
              </w:rPr>
              <w:t>Sunlife Financial</w:t>
            </w:r>
            <w:r w:rsidRPr="00D77309">
              <w:rPr>
                <w:rFonts w:ascii="Calibri" w:hAnsi="Calibri" w:cs="Calibri"/>
                <w:b/>
                <w:sz w:val="22"/>
              </w:rPr>
              <w:t xml:space="preserve"> - </w:t>
            </w:r>
            <w:r w:rsidRPr="00D77309">
              <w:rPr>
                <w:rFonts w:ascii="Calibri" w:hAnsi="Calibri" w:cs="Calibri"/>
                <w:b/>
                <w:sz w:val="22"/>
              </w:rPr>
              <w:t>Analyst Development</w:t>
            </w:r>
            <w:r w:rsidR="007E5F15" w:rsidRPr="00D77309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D77309" w:rsidRPr="00D77309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  <w:p w14:paraId="24D9BC54" w14:textId="4A149DFE" w:rsidR="007E5F15" w:rsidRPr="00D77309" w:rsidRDefault="007E5F15" w:rsidP="007E5F15">
            <w:pPr>
              <w:pStyle w:val="Date"/>
              <w:rPr>
                <w:rFonts w:ascii="Calibri" w:hAnsi="Calibri" w:cs="Calibri"/>
                <w:b/>
                <w:sz w:val="20"/>
                <w:szCs w:val="20"/>
              </w:rPr>
            </w:pPr>
            <w:r w:rsidRPr="00D77309">
              <w:rPr>
                <w:rFonts w:ascii="Calibri" w:hAnsi="Calibri" w:cs="Calibri"/>
              </w:rPr>
              <w:t>A</w:t>
            </w:r>
            <w:r w:rsidRPr="00D77309">
              <w:rPr>
                <w:rFonts w:ascii="Calibri" w:hAnsi="Calibri" w:cs="Calibri"/>
              </w:rPr>
              <w:t>u</w:t>
            </w:r>
            <w:r w:rsidRPr="00D77309">
              <w:rPr>
                <w:rFonts w:ascii="Calibri" w:hAnsi="Calibri" w:cs="Calibri"/>
              </w:rPr>
              <w:t>g 20*</w:t>
            </w:r>
          </w:p>
          <w:p w14:paraId="2C2890FE" w14:textId="1CC58703" w:rsidR="0062562F" w:rsidRPr="00D77309" w:rsidRDefault="0062562F" w:rsidP="0062562F">
            <w:pPr>
              <w:rPr>
                <w:rFonts w:ascii="Calibri" w:hAnsi="Calibri" w:cs="Calibri"/>
              </w:rPr>
            </w:pPr>
          </w:p>
          <w:p w14:paraId="60D94199" w14:textId="64E54DDB" w:rsidR="00ED09C4" w:rsidRPr="00B265F7" w:rsidRDefault="007E5F15" w:rsidP="0062562F">
            <w:pPr>
              <w:rPr>
                <w:rFonts w:ascii="Calibri" w:hAnsi="Calibri" w:cs="Calibri"/>
                <w:b/>
                <w:bCs/>
              </w:rPr>
            </w:pPr>
            <w:r w:rsidRPr="00B265F7">
              <w:rPr>
                <w:rFonts w:ascii="Calibri" w:hAnsi="Calibri" w:cs="Calibri"/>
                <w:b/>
                <w:bCs/>
              </w:rPr>
              <w:t xml:space="preserve">Project </w:t>
            </w:r>
            <w:r w:rsidR="00D77309" w:rsidRPr="00B265F7">
              <w:rPr>
                <w:rFonts w:ascii="Calibri" w:hAnsi="Calibri" w:cs="Calibri"/>
                <w:b/>
                <w:bCs/>
              </w:rPr>
              <w:t xml:space="preserve">1 </w:t>
            </w:r>
            <w:r w:rsidRPr="00B265F7">
              <w:rPr>
                <w:rFonts w:ascii="Calibri" w:hAnsi="Calibri" w:cs="Calibri"/>
                <w:b/>
                <w:bCs/>
              </w:rPr>
              <w:t xml:space="preserve">:- </w:t>
            </w:r>
            <w:r w:rsidR="00ED09C4" w:rsidRPr="00B265F7">
              <w:rPr>
                <w:rFonts w:ascii="Calibri" w:hAnsi="Calibri" w:cs="Calibri"/>
                <w:b/>
                <w:bCs/>
              </w:rPr>
              <w:t>IFRS17</w:t>
            </w:r>
          </w:p>
          <w:p w14:paraId="29DB548D" w14:textId="4573928C" w:rsidR="00ED09C4" w:rsidRPr="00D77309" w:rsidRDefault="00310878" w:rsidP="00ED09C4">
            <w:p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</w:rPr>
              <w:t xml:space="preserve">          </w:t>
            </w:r>
            <w:r w:rsidR="0064385B" w:rsidRPr="00D77309">
              <w:rPr>
                <w:rFonts w:ascii="Calibri" w:hAnsi="Calibri" w:cs="Calibri"/>
                <w:sz w:val="20"/>
                <w:szCs w:val="20"/>
              </w:rPr>
              <w:t xml:space="preserve">Developing a </w:t>
            </w:r>
            <w:r w:rsidR="00ED09C4" w:rsidRPr="00D77309">
              <w:rPr>
                <w:rFonts w:ascii="Calibri" w:hAnsi="Calibri" w:cs="Calibri"/>
                <w:sz w:val="20"/>
                <w:szCs w:val="20"/>
              </w:rPr>
              <w:t>data pipeline</w:t>
            </w:r>
            <w:r w:rsidR="0064385B" w:rsidRPr="00D77309">
              <w:rPr>
                <w:rFonts w:ascii="Calibri" w:hAnsi="Calibri" w:cs="Calibri"/>
                <w:sz w:val="20"/>
                <w:szCs w:val="20"/>
              </w:rPr>
              <w:t xml:space="preserve"> that will incorporate the transformation logic as per the latest standard using AWS Services - Glue, S3,SNS, Lambda, Redshift, </w:t>
            </w:r>
            <w:proofErr w:type="spellStart"/>
            <w:r w:rsidR="0064385B" w:rsidRPr="00D77309">
              <w:rPr>
                <w:rFonts w:ascii="Calibri" w:hAnsi="Calibri" w:cs="Calibri"/>
                <w:sz w:val="20"/>
                <w:szCs w:val="20"/>
              </w:rPr>
              <w:t>PySpark</w:t>
            </w:r>
            <w:proofErr w:type="spellEnd"/>
            <w:r w:rsidR="0064385B" w:rsidRPr="00D77309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64385B" w:rsidRPr="00D77309">
              <w:rPr>
                <w:rFonts w:ascii="Calibri" w:hAnsi="Calibri" w:cs="Calibri"/>
                <w:sz w:val="20"/>
                <w:szCs w:val="20"/>
              </w:rPr>
              <w:t>Sql</w:t>
            </w:r>
            <w:proofErr w:type="spellEnd"/>
            <w:r w:rsidR="0064385B" w:rsidRPr="00D77309">
              <w:rPr>
                <w:rFonts w:ascii="Calibri" w:hAnsi="Calibri" w:cs="Calibri"/>
                <w:sz w:val="20"/>
                <w:szCs w:val="20"/>
              </w:rPr>
              <w:t>, Python.</w:t>
            </w:r>
          </w:p>
          <w:p w14:paraId="3EE3F970" w14:textId="77777777" w:rsidR="007E5F15" w:rsidRPr="00D77309" w:rsidRDefault="007E5F15" w:rsidP="00ED09C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5D45226" w14:textId="4D118D00" w:rsidR="00ED09C4" w:rsidRPr="00D77309" w:rsidRDefault="00ED09C4" w:rsidP="00ED09C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  <w:sz w:val="20"/>
                <w:szCs w:val="20"/>
              </w:rPr>
              <w:t>Develop</w:t>
            </w:r>
            <w:r w:rsidRPr="00D77309">
              <w:rPr>
                <w:rFonts w:ascii="Calibri" w:hAnsi="Calibri" w:cs="Calibri"/>
                <w:sz w:val="20"/>
                <w:szCs w:val="20"/>
              </w:rPr>
              <w:t>ing</w:t>
            </w:r>
            <w:r w:rsidRPr="00D77309">
              <w:rPr>
                <w:rFonts w:ascii="Calibri" w:hAnsi="Calibri" w:cs="Calibri"/>
                <w:sz w:val="20"/>
                <w:szCs w:val="20"/>
              </w:rPr>
              <w:t xml:space="preserve"> the </w:t>
            </w:r>
            <w:proofErr w:type="spellStart"/>
            <w:r w:rsidRPr="00D77309">
              <w:rPr>
                <w:rFonts w:ascii="Calibri" w:hAnsi="Calibri" w:cs="Calibri"/>
                <w:sz w:val="20"/>
                <w:szCs w:val="20"/>
              </w:rPr>
              <w:t>PySpark</w:t>
            </w:r>
            <w:proofErr w:type="spellEnd"/>
            <w:r w:rsidRPr="00D77309">
              <w:rPr>
                <w:rFonts w:ascii="Calibri" w:hAnsi="Calibri" w:cs="Calibri"/>
                <w:sz w:val="20"/>
                <w:szCs w:val="20"/>
              </w:rPr>
              <w:t xml:space="preserve"> transformation script to migrate data from s3</w:t>
            </w:r>
            <w:r w:rsidRPr="00D7730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EDF85B4" w14:textId="0717E66B" w:rsidR="00ED09C4" w:rsidRPr="00D77309" w:rsidRDefault="00ED09C4" w:rsidP="00ED09C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  <w:sz w:val="20"/>
                <w:szCs w:val="20"/>
              </w:rPr>
              <w:t>Develop</w:t>
            </w:r>
            <w:r w:rsidRPr="00D77309">
              <w:rPr>
                <w:rFonts w:ascii="Calibri" w:hAnsi="Calibri" w:cs="Calibri"/>
                <w:sz w:val="20"/>
                <w:szCs w:val="20"/>
              </w:rPr>
              <w:t>ing</w:t>
            </w:r>
            <w:r w:rsidRPr="00D77309">
              <w:rPr>
                <w:rFonts w:ascii="Calibri" w:hAnsi="Calibri" w:cs="Calibri"/>
                <w:sz w:val="20"/>
                <w:szCs w:val="20"/>
              </w:rPr>
              <w:t xml:space="preserve"> Glue job to transform and load data into RDS.</w:t>
            </w:r>
          </w:p>
          <w:p w14:paraId="3AEF3990" w14:textId="76628679" w:rsidR="00ED09C4" w:rsidRPr="00D77309" w:rsidRDefault="00ED09C4" w:rsidP="00ED09C4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  <w:sz w:val="20"/>
                <w:szCs w:val="20"/>
              </w:rPr>
              <w:t>Created a Lambda to trigger glue jobs.</w:t>
            </w:r>
          </w:p>
          <w:p w14:paraId="081EB755" w14:textId="4086615A" w:rsidR="00ED09C4" w:rsidRPr="00D77309" w:rsidRDefault="00ED09C4" w:rsidP="00ED09C4">
            <w:pPr>
              <w:rPr>
                <w:rFonts w:ascii="Calibri" w:hAnsi="Calibri" w:cs="Calibri"/>
              </w:rPr>
            </w:pPr>
          </w:p>
          <w:p w14:paraId="7E518E36" w14:textId="3AAF23EC" w:rsidR="00ED09C4" w:rsidRPr="00B265F7" w:rsidRDefault="007E5F15" w:rsidP="00ED09C4">
            <w:pPr>
              <w:rPr>
                <w:rFonts w:ascii="Calibri" w:hAnsi="Calibri" w:cs="Calibri"/>
                <w:b/>
                <w:bCs/>
              </w:rPr>
            </w:pPr>
            <w:r w:rsidRPr="00B265F7">
              <w:rPr>
                <w:rFonts w:ascii="Calibri" w:hAnsi="Calibri" w:cs="Calibri"/>
                <w:b/>
                <w:bCs/>
              </w:rPr>
              <w:t xml:space="preserve">Project </w:t>
            </w:r>
            <w:r w:rsidR="00D77309" w:rsidRPr="00B265F7">
              <w:rPr>
                <w:rFonts w:ascii="Calibri" w:hAnsi="Calibri" w:cs="Calibri"/>
                <w:b/>
                <w:bCs/>
              </w:rPr>
              <w:t xml:space="preserve">2 </w:t>
            </w:r>
            <w:r w:rsidRPr="00B265F7">
              <w:rPr>
                <w:rFonts w:ascii="Calibri" w:hAnsi="Calibri" w:cs="Calibri"/>
                <w:b/>
                <w:bCs/>
              </w:rPr>
              <w:t xml:space="preserve">:- </w:t>
            </w:r>
            <w:r w:rsidR="00ED09C4" w:rsidRPr="00B265F7">
              <w:rPr>
                <w:rFonts w:ascii="Calibri" w:hAnsi="Calibri" w:cs="Calibri"/>
                <w:b/>
                <w:bCs/>
              </w:rPr>
              <w:t>HR Resume screening And Ranking Model</w:t>
            </w:r>
          </w:p>
          <w:p w14:paraId="7BB8095D" w14:textId="53522FE2" w:rsidR="0064385B" w:rsidRPr="00D77309" w:rsidRDefault="00310878" w:rsidP="00ED09C4">
            <w:pPr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 xml:space="preserve">           </w:t>
            </w:r>
            <w:r w:rsidR="0064385B" w:rsidRPr="00D77309">
              <w:rPr>
                <w:rFonts w:ascii="Calibri" w:hAnsi="Calibri" w:cs="Calibri"/>
                <w:sz w:val="20"/>
                <w:szCs w:val="20"/>
              </w:rPr>
              <w:t>Developing a Machine Learning Model to Select Resume and Rank them As per the JD Using Naive Bayes Classification Algorithm and Natural Language Processing</w:t>
            </w:r>
            <w:r w:rsidR="0062562F" w:rsidRPr="00D7730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4385B" w:rsidRPr="00D77309">
              <w:rPr>
                <w:rFonts w:ascii="Calibri" w:hAnsi="Calibri" w:cs="Calibri"/>
                <w:sz w:val="20"/>
                <w:szCs w:val="20"/>
              </w:rPr>
              <w:t>(NLP),</w:t>
            </w:r>
            <w:r w:rsidR="0062562F" w:rsidRPr="00D7730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4385B" w:rsidRPr="00D77309">
              <w:rPr>
                <w:rFonts w:ascii="Calibri" w:hAnsi="Calibri" w:cs="Calibri"/>
                <w:sz w:val="20"/>
                <w:szCs w:val="20"/>
              </w:rPr>
              <w:t>Python</w:t>
            </w:r>
          </w:p>
          <w:p w14:paraId="36B46D07" w14:textId="77777777" w:rsidR="0062562F" w:rsidRPr="00D77309" w:rsidRDefault="0062562F" w:rsidP="0062562F">
            <w:pPr>
              <w:pStyle w:val="ListParagraph"/>
              <w:rPr>
                <w:rFonts w:ascii="Calibri" w:hAnsi="Calibri" w:cs="Calibri"/>
              </w:rPr>
            </w:pPr>
          </w:p>
          <w:p w14:paraId="14A99DBA" w14:textId="77777777" w:rsidR="00B265F7" w:rsidRDefault="0062562F" w:rsidP="00D77309">
            <w:pPr>
              <w:pStyle w:val="Heading4"/>
              <w:rPr>
                <w:rFonts w:ascii="Calibri" w:hAnsi="Calibri" w:cs="Calibri"/>
                <w:sz w:val="22"/>
              </w:rPr>
            </w:pPr>
            <w:r w:rsidRPr="00D77309">
              <w:rPr>
                <w:rFonts w:ascii="Calibri" w:hAnsi="Calibri" w:cs="Calibri"/>
                <w:sz w:val="22"/>
              </w:rPr>
              <w:t xml:space="preserve">Cognizant Technology Solutions </w:t>
            </w:r>
            <w:r w:rsidR="00D77309" w:rsidRPr="00D77309">
              <w:rPr>
                <w:rFonts w:ascii="Calibri" w:hAnsi="Calibri" w:cs="Calibri"/>
                <w:sz w:val="22"/>
              </w:rPr>
              <w:t>–</w:t>
            </w:r>
            <w:r w:rsidRPr="00D77309">
              <w:rPr>
                <w:rFonts w:ascii="Calibri" w:hAnsi="Calibri" w:cs="Calibri"/>
                <w:sz w:val="22"/>
              </w:rPr>
              <w:t xml:space="preserve"> </w:t>
            </w:r>
            <w:r w:rsidR="00D77309" w:rsidRPr="00D77309">
              <w:rPr>
                <w:rFonts w:ascii="Calibri" w:hAnsi="Calibri" w:cs="Calibri"/>
                <w:sz w:val="22"/>
              </w:rPr>
              <w:t xml:space="preserve">Associate Project </w:t>
            </w:r>
          </w:p>
          <w:p w14:paraId="6FA5FFC7" w14:textId="32E19F50" w:rsidR="007E5F15" w:rsidRPr="00D77309" w:rsidRDefault="00ED09C4" w:rsidP="00D77309">
            <w:pPr>
              <w:pStyle w:val="Heading4"/>
              <w:rPr>
                <w:rFonts w:ascii="Calibri" w:hAnsi="Calibri" w:cs="Calibri"/>
                <w:bCs/>
                <w:sz w:val="20"/>
                <w:szCs w:val="20"/>
              </w:rPr>
            </w:pPr>
            <w:r w:rsidRPr="00D77309">
              <w:rPr>
                <w:rFonts w:ascii="Calibri" w:hAnsi="Calibri" w:cs="Calibri"/>
                <w:b w:val="0"/>
              </w:rPr>
              <w:t>Mar</w:t>
            </w:r>
            <w:r w:rsidR="00D77309" w:rsidRPr="00D77309">
              <w:rPr>
                <w:rFonts w:ascii="Calibri" w:hAnsi="Calibri" w:cs="Calibri"/>
                <w:b w:val="0"/>
              </w:rPr>
              <w:t xml:space="preserve"> </w:t>
            </w:r>
            <w:r w:rsidRPr="00D77309">
              <w:rPr>
                <w:rFonts w:ascii="Calibri" w:hAnsi="Calibri" w:cs="Calibri"/>
                <w:b w:val="0"/>
              </w:rPr>
              <w:t>18</w:t>
            </w:r>
            <w:r w:rsidR="0062562F" w:rsidRPr="00D77309">
              <w:rPr>
                <w:rFonts w:ascii="Calibri" w:hAnsi="Calibri" w:cs="Calibri"/>
                <w:b w:val="0"/>
              </w:rPr>
              <w:t xml:space="preserve"> – </w:t>
            </w:r>
            <w:r w:rsidRPr="00D77309">
              <w:rPr>
                <w:rFonts w:ascii="Calibri" w:hAnsi="Calibri" w:cs="Calibri"/>
                <w:b w:val="0"/>
              </w:rPr>
              <w:t>Aug 20</w:t>
            </w:r>
          </w:p>
          <w:p w14:paraId="0CD4C77C" w14:textId="77777777" w:rsidR="007E5F15" w:rsidRPr="00D77309" w:rsidRDefault="007E5F15" w:rsidP="007E5F15">
            <w:pPr>
              <w:rPr>
                <w:rFonts w:ascii="Calibri" w:hAnsi="Calibri" w:cs="Calibri"/>
              </w:rPr>
            </w:pPr>
          </w:p>
          <w:p w14:paraId="04713C2D" w14:textId="1DE5D4B6" w:rsidR="0062562F" w:rsidRPr="00B265F7" w:rsidRDefault="007E5F15" w:rsidP="0062562F">
            <w:pPr>
              <w:rPr>
                <w:rFonts w:ascii="Calibri" w:hAnsi="Calibri" w:cs="Calibri"/>
                <w:b/>
                <w:bCs/>
              </w:rPr>
            </w:pPr>
            <w:r w:rsidRPr="00B265F7">
              <w:rPr>
                <w:rFonts w:ascii="Calibri" w:hAnsi="Calibri" w:cs="Calibri"/>
                <w:b/>
                <w:bCs/>
              </w:rPr>
              <w:t xml:space="preserve">Project </w:t>
            </w:r>
            <w:r w:rsidR="00D77309" w:rsidRPr="00B265F7">
              <w:rPr>
                <w:rFonts w:ascii="Calibri" w:hAnsi="Calibri" w:cs="Calibri"/>
                <w:b/>
                <w:bCs/>
              </w:rPr>
              <w:t xml:space="preserve">3 </w:t>
            </w:r>
            <w:r w:rsidRPr="00B265F7">
              <w:rPr>
                <w:rFonts w:ascii="Calibri" w:hAnsi="Calibri" w:cs="Calibri"/>
                <w:b/>
                <w:bCs/>
              </w:rPr>
              <w:t>:- Smart Grid Integration System</w:t>
            </w:r>
          </w:p>
          <w:p w14:paraId="3DA080F7" w14:textId="1A16E1FE" w:rsidR="0062562F" w:rsidRPr="00D77309" w:rsidRDefault="007E5F15" w:rsidP="0062562F">
            <w:p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</w:rPr>
              <w:t xml:space="preserve">            </w:t>
            </w:r>
            <w:r w:rsidR="0062562F" w:rsidRPr="00D77309">
              <w:rPr>
                <w:rFonts w:ascii="Calibri" w:hAnsi="Calibri" w:cs="Calibri"/>
                <w:sz w:val="20"/>
                <w:szCs w:val="20"/>
              </w:rPr>
              <w:t xml:space="preserve">Developed metadata driven data pipeline using </w:t>
            </w:r>
            <w:proofErr w:type="spellStart"/>
            <w:r w:rsidR="0062562F" w:rsidRPr="00D77309">
              <w:rPr>
                <w:rFonts w:ascii="Calibri" w:hAnsi="Calibri" w:cs="Calibri"/>
                <w:sz w:val="20"/>
                <w:szCs w:val="20"/>
              </w:rPr>
              <w:t>aws</w:t>
            </w:r>
            <w:proofErr w:type="spellEnd"/>
            <w:r w:rsidR="0062562F" w:rsidRPr="00D77309">
              <w:rPr>
                <w:rFonts w:ascii="Calibri" w:hAnsi="Calibri" w:cs="Calibri"/>
                <w:sz w:val="20"/>
                <w:szCs w:val="20"/>
              </w:rPr>
              <w:t xml:space="preserve"> services and </w:t>
            </w:r>
            <w:proofErr w:type="spellStart"/>
            <w:r w:rsidR="0062562F" w:rsidRPr="00D77309">
              <w:rPr>
                <w:rFonts w:ascii="Calibri" w:hAnsi="Calibri" w:cs="Calibri"/>
                <w:sz w:val="20"/>
                <w:szCs w:val="20"/>
              </w:rPr>
              <w:t>Pyspark</w:t>
            </w:r>
            <w:proofErr w:type="spellEnd"/>
            <w:r w:rsidR="0062562F" w:rsidRPr="00D77309">
              <w:rPr>
                <w:rFonts w:ascii="Calibri" w:hAnsi="Calibri" w:cs="Calibri"/>
                <w:sz w:val="20"/>
                <w:szCs w:val="20"/>
              </w:rPr>
              <w:t xml:space="preserve"> which was scalable, easy to extend, reusable and easily maintainable due to its generic nature. </w:t>
            </w:r>
          </w:p>
          <w:p w14:paraId="4E940C71" w14:textId="77777777" w:rsidR="007E5F15" w:rsidRPr="00D77309" w:rsidRDefault="007E5F15" w:rsidP="007E5F15">
            <w:pPr>
              <w:pStyle w:val="ListParagraph"/>
              <w:rPr>
                <w:rFonts w:ascii="Calibri" w:hAnsi="Calibri" w:cs="Calibri"/>
              </w:rPr>
            </w:pPr>
          </w:p>
          <w:p w14:paraId="3522C3E8" w14:textId="4AE5023F" w:rsidR="0062562F" w:rsidRPr="00D77309" w:rsidRDefault="0062562F" w:rsidP="00D7730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  <w:sz w:val="20"/>
                <w:szCs w:val="20"/>
              </w:rPr>
              <w:t xml:space="preserve">Developed the </w:t>
            </w:r>
            <w:proofErr w:type="spellStart"/>
            <w:r w:rsidRPr="00D77309">
              <w:rPr>
                <w:rFonts w:ascii="Calibri" w:hAnsi="Calibri" w:cs="Calibri"/>
                <w:sz w:val="20"/>
                <w:szCs w:val="20"/>
              </w:rPr>
              <w:t>PySpark</w:t>
            </w:r>
            <w:proofErr w:type="spellEnd"/>
            <w:r w:rsidRPr="00D77309">
              <w:rPr>
                <w:rFonts w:ascii="Calibri" w:hAnsi="Calibri" w:cs="Calibri"/>
                <w:sz w:val="20"/>
                <w:szCs w:val="20"/>
              </w:rPr>
              <w:t xml:space="preserve"> transformation script to manage and merge six Meter reads files through Glue and Lambda. </w:t>
            </w:r>
          </w:p>
          <w:p w14:paraId="37797F5E" w14:textId="73FA9150" w:rsidR="0062562F" w:rsidRPr="00D77309" w:rsidRDefault="0062562F" w:rsidP="00D7730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  <w:sz w:val="20"/>
                <w:szCs w:val="20"/>
              </w:rPr>
              <w:t xml:space="preserve">Created a Python Script in Lambda to monitor the various Glue Jobs , query the </w:t>
            </w:r>
            <w:proofErr w:type="spellStart"/>
            <w:r w:rsidRPr="00D77309">
              <w:rPr>
                <w:rFonts w:ascii="Calibri" w:hAnsi="Calibri" w:cs="Calibri"/>
                <w:sz w:val="20"/>
                <w:szCs w:val="20"/>
              </w:rPr>
              <w:t>DynamoDb</w:t>
            </w:r>
            <w:proofErr w:type="spellEnd"/>
            <w:r w:rsidRPr="00D77309">
              <w:rPr>
                <w:rFonts w:ascii="Calibri" w:hAnsi="Calibri" w:cs="Calibri"/>
                <w:sz w:val="20"/>
                <w:szCs w:val="20"/>
              </w:rPr>
              <w:t xml:space="preserve"> table and send notification as required.</w:t>
            </w:r>
          </w:p>
          <w:p w14:paraId="727869CA" w14:textId="58FAB422" w:rsidR="0062562F" w:rsidRPr="00D77309" w:rsidRDefault="0062562F" w:rsidP="00D7730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  <w:sz w:val="20"/>
                <w:szCs w:val="20"/>
              </w:rPr>
              <w:t xml:space="preserve">Updated the already implemented Lambda function to execute the New Glue Jobs and create their metadata entry in </w:t>
            </w:r>
            <w:proofErr w:type="spellStart"/>
            <w:r w:rsidRPr="00D77309">
              <w:rPr>
                <w:rFonts w:ascii="Calibri" w:hAnsi="Calibri" w:cs="Calibri"/>
                <w:sz w:val="20"/>
                <w:szCs w:val="20"/>
              </w:rPr>
              <w:t>DynamoDb</w:t>
            </w:r>
            <w:proofErr w:type="spellEnd"/>
            <w:r w:rsidRPr="00D77309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9ECA64B" w14:textId="79656753" w:rsidR="0062562F" w:rsidRPr="00D77309" w:rsidRDefault="0062562F" w:rsidP="00D77309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sz w:val="20"/>
                <w:szCs w:val="20"/>
              </w:rPr>
            </w:pPr>
            <w:r w:rsidRPr="00D77309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proofErr w:type="spellStart"/>
            <w:r w:rsidRPr="00D77309">
              <w:rPr>
                <w:rFonts w:ascii="Calibri" w:hAnsi="Calibri" w:cs="Calibri"/>
                <w:sz w:val="20"/>
                <w:szCs w:val="20"/>
              </w:rPr>
              <w:t>PySpark</w:t>
            </w:r>
            <w:proofErr w:type="spellEnd"/>
            <w:r w:rsidRPr="00D77309">
              <w:rPr>
                <w:rFonts w:ascii="Calibri" w:hAnsi="Calibri" w:cs="Calibri"/>
                <w:sz w:val="20"/>
                <w:szCs w:val="20"/>
              </w:rPr>
              <w:t xml:space="preserve"> Script to upload data to </w:t>
            </w:r>
            <w:proofErr w:type="spellStart"/>
            <w:r w:rsidRPr="00D77309">
              <w:rPr>
                <w:rFonts w:ascii="Calibri" w:hAnsi="Calibri" w:cs="Calibri"/>
                <w:sz w:val="20"/>
                <w:szCs w:val="20"/>
              </w:rPr>
              <w:t>DynamoDb</w:t>
            </w:r>
            <w:proofErr w:type="spellEnd"/>
            <w:r w:rsidRPr="00D77309">
              <w:rPr>
                <w:rFonts w:ascii="Calibri" w:hAnsi="Calibri" w:cs="Calibri"/>
                <w:sz w:val="20"/>
                <w:szCs w:val="20"/>
              </w:rPr>
              <w:t xml:space="preserve"> after some transformations and execute an ECS task in Aws Glue.</w:t>
            </w:r>
          </w:p>
          <w:p w14:paraId="4239C6E6" w14:textId="77777777" w:rsidR="007E5F15" w:rsidRPr="00D77309" w:rsidRDefault="007E5F15" w:rsidP="007E5F15">
            <w:pPr>
              <w:pStyle w:val="ListParagraph"/>
              <w:rPr>
                <w:rFonts w:ascii="Calibri" w:hAnsi="Calibri" w:cs="Calibri"/>
              </w:rPr>
            </w:pPr>
          </w:p>
          <w:p w14:paraId="76BEFC53" w14:textId="151E0730" w:rsidR="007E5F15" w:rsidRPr="00D77309" w:rsidRDefault="007E5F15" w:rsidP="007E5F15">
            <w:pPr>
              <w:rPr>
                <w:rFonts w:ascii="Calibri" w:hAnsi="Calibri" w:cs="Calibri"/>
                <w:b/>
                <w:bCs/>
              </w:rPr>
            </w:pPr>
            <w:r w:rsidRPr="00D77309">
              <w:rPr>
                <w:rFonts w:ascii="Calibri" w:hAnsi="Calibri" w:cs="Calibri"/>
                <w:b/>
                <w:bCs/>
              </w:rPr>
              <w:t xml:space="preserve">Project </w:t>
            </w:r>
            <w:r w:rsidR="00D77309" w:rsidRPr="00D77309">
              <w:rPr>
                <w:rFonts w:ascii="Calibri" w:hAnsi="Calibri" w:cs="Calibri"/>
                <w:b/>
                <w:bCs/>
              </w:rPr>
              <w:t>4</w:t>
            </w:r>
            <w:r w:rsidRPr="00D77309">
              <w:rPr>
                <w:rFonts w:ascii="Calibri" w:hAnsi="Calibri" w:cs="Calibri"/>
                <w:b/>
                <w:bCs/>
              </w:rPr>
              <w:t>:- Transformer Failure Prediction</w:t>
            </w:r>
          </w:p>
          <w:p w14:paraId="17E2F889" w14:textId="458AECF9" w:rsidR="007E5F15" w:rsidRPr="00D77309" w:rsidRDefault="007E5F15" w:rsidP="007E5F15">
            <w:pPr>
              <w:rPr>
                <w:rFonts w:ascii="Calibri" w:hAnsi="Calibri" w:cs="Calibri"/>
              </w:rPr>
            </w:pPr>
            <w:r w:rsidRPr="00D77309">
              <w:rPr>
                <w:rFonts w:ascii="Calibri" w:hAnsi="Calibri" w:cs="Calibri"/>
              </w:rPr>
              <w:t xml:space="preserve">           </w:t>
            </w:r>
            <w:r w:rsidRPr="00D77309">
              <w:rPr>
                <w:rFonts w:ascii="Calibri" w:hAnsi="Calibri" w:cs="Calibri"/>
                <w:sz w:val="20"/>
                <w:szCs w:val="20"/>
              </w:rPr>
              <w:t>Worked On A Machine Learning POC For Transformer Failure Prediction Using Various Machine Learning Classification Algorithm Like Support Vector (SVM), Random Forest, Python</w:t>
            </w:r>
          </w:p>
          <w:p w14:paraId="579E80C5" w14:textId="77777777" w:rsidR="007E5F15" w:rsidRPr="00D77309" w:rsidRDefault="007E5F15" w:rsidP="007E5F15">
            <w:pPr>
              <w:pStyle w:val="ListParagraph"/>
              <w:rPr>
                <w:rFonts w:ascii="Calibri" w:hAnsi="Calibri" w:cs="Calibri"/>
              </w:rPr>
            </w:pPr>
          </w:p>
          <w:p w14:paraId="3388C4B2" w14:textId="77777777" w:rsidR="007E5F15" w:rsidRPr="00B265F7" w:rsidRDefault="007E5F15" w:rsidP="00B265F7">
            <w:pPr>
              <w:rPr>
                <w:rFonts w:ascii="Calibri" w:hAnsi="Calibri" w:cs="Calibri"/>
              </w:rPr>
            </w:pPr>
          </w:p>
          <w:p w14:paraId="066C09B4" w14:textId="05F86FC3" w:rsidR="00A675A2" w:rsidRPr="00D77309" w:rsidRDefault="00A675A2" w:rsidP="007E5F15">
            <w:pPr>
              <w:rPr>
                <w:rFonts w:ascii="Calibri" w:hAnsi="Calibri" w:cs="Calibri"/>
              </w:rPr>
            </w:pPr>
          </w:p>
          <w:p w14:paraId="356B7EAD" w14:textId="3E310693" w:rsidR="00F3345B" w:rsidRPr="00D77309" w:rsidRDefault="00F3345B" w:rsidP="0064385B">
            <w:pPr>
              <w:rPr>
                <w:rFonts w:ascii="Calibri" w:hAnsi="Calibri" w:cs="Calibri"/>
              </w:rPr>
            </w:pPr>
          </w:p>
        </w:tc>
      </w:tr>
    </w:tbl>
    <w:p w14:paraId="05C5B360" w14:textId="77777777" w:rsidR="0043117B" w:rsidRDefault="005156FF" w:rsidP="000C45FF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9A0F2" w14:textId="77777777" w:rsidR="005156FF" w:rsidRDefault="005156FF" w:rsidP="000C45FF">
      <w:r>
        <w:separator/>
      </w:r>
    </w:p>
  </w:endnote>
  <w:endnote w:type="continuationSeparator" w:id="0">
    <w:p w14:paraId="62203FDF" w14:textId="77777777" w:rsidR="005156FF" w:rsidRDefault="005156F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oppins Light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C31E22" w14:textId="77777777" w:rsidR="005156FF" w:rsidRDefault="005156FF" w:rsidP="000C45FF">
      <w:r>
        <w:separator/>
      </w:r>
    </w:p>
  </w:footnote>
  <w:footnote w:type="continuationSeparator" w:id="0">
    <w:p w14:paraId="3C90877F" w14:textId="77777777" w:rsidR="005156FF" w:rsidRDefault="005156F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1C1D2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BF7B06" wp14:editId="08DF8799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16B6"/>
    <w:multiLevelType w:val="hybridMultilevel"/>
    <w:tmpl w:val="0C74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B4B9B"/>
    <w:multiLevelType w:val="hybridMultilevel"/>
    <w:tmpl w:val="8E46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D3DCB"/>
    <w:multiLevelType w:val="hybridMultilevel"/>
    <w:tmpl w:val="9E4C5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E3ED0"/>
    <w:multiLevelType w:val="hybridMultilevel"/>
    <w:tmpl w:val="D25CB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F09FF"/>
    <w:multiLevelType w:val="hybridMultilevel"/>
    <w:tmpl w:val="65969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CA9"/>
    <w:rsid w:val="00036450"/>
    <w:rsid w:val="00094499"/>
    <w:rsid w:val="000C45FF"/>
    <w:rsid w:val="000E3FD1"/>
    <w:rsid w:val="000F7A45"/>
    <w:rsid w:val="00112054"/>
    <w:rsid w:val="001525E1"/>
    <w:rsid w:val="00180329"/>
    <w:rsid w:val="0019001F"/>
    <w:rsid w:val="001A74A5"/>
    <w:rsid w:val="001B2ABD"/>
    <w:rsid w:val="001D15E2"/>
    <w:rsid w:val="001E0391"/>
    <w:rsid w:val="001E1759"/>
    <w:rsid w:val="001F1ECC"/>
    <w:rsid w:val="002400EB"/>
    <w:rsid w:val="00256CF7"/>
    <w:rsid w:val="002819E0"/>
    <w:rsid w:val="00281FD5"/>
    <w:rsid w:val="0029470A"/>
    <w:rsid w:val="002A78CD"/>
    <w:rsid w:val="00302E8C"/>
    <w:rsid w:val="00303A70"/>
    <w:rsid w:val="0030481B"/>
    <w:rsid w:val="00310878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156FF"/>
    <w:rsid w:val="005262AC"/>
    <w:rsid w:val="005E39D5"/>
    <w:rsid w:val="005F7A64"/>
    <w:rsid w:val="00600670"/>
    <w:rsid w:val="0062123A"/>
    <w:rsid w:val="0062562F"/>
    <w:rsid w:val="006268AD"/>
    <w:rsid w:val="0064385B"/>
    <w:rsid w:val="00646E75"/>
    <w:rsid w:val="006771D0"/>
    <w:rsid w:val="00715FCB"/>
    <w:rsid w:val="00743101"/>
    <w:rsid w:val="007646E7"/>
    <w:rsid w:val="007775E1"/>
    <w:rsid w:val="007867A0"/>
    <w:rsid w:val="007927F5"/>
    <w:rsid w:val="007A7CA9"/>
    <w:rsid w:val="007E0697"/>
    <w:rsid w:val="007E5F15"/>
    <w:rsid w:val="00802CA0"/>
    <w:rsid w:val="00824D15"/>
    <w:rsid w:val="00895098"/>
    <w:rsid w:val="008D7DA1"/>
    <w:rsid w:val="009244FC"/>
    <w:rsid w:val="009260CD"/>
    <w:rsid w:val="00952C25"/>
    <w:rsid w:val="00A2118D"/>
    <w:rsid w:val="00A33B7B"/>
    <w:rsid w:val="00A675A2"/>
    <w:rsid w:val="00A920A8"/>
    <w:rsid w:val="00AD76E2"/>
    <w:rsid w:val="00B20152"/>
    <w:rsid w:val="00B265F7"/>
    <w:rsid w:val="00B359E4"/>
    <w:rsid w:val="00B469D8"/>
    <w:rsid w:val="00B54634"/>
    <w:rsid w:val="00B57D98"/>
    <w:rsid w:val="00B70850"/>
    <w:rsid w:val="00BD5A95"/>
    <w:rsid w:val="00C066B6"/>
    <w:rsid w:val="00C20701"/>
    <w:rsid w:val="00C36D84"/>
    <w:rsid w:val="00C37BA1"/>
    <w:rsid w:val="00C4674C"/>
    <w:rsid w:val="00C506CF"/>
    <w:rsid w:val="00C72BED"/>
    <w:rsid w:val="00C9578B"/>
    <w:rsid w:val="00CB0055"/>
    <w:rsid w:val="00D2522B"/>
    <w:rsid w:val="00D422DE"/>
    <w:rsid w:val="00D5238A"/>
    <w:rsid w:val="00D5459D"/>
    <w:rsid w:val="00D77309"/>
    <w:rsid w:val="00DA1F4D"/>
    <w:rsid w:val="00DD172A"/>
    <w:rsid w:val="00E25A26"/>
    <w:rsid w:val="00E4381A"/>
    <w:rsid w:val="00E55D74"/>
    <w:rsid w:val="00ED09C4"/>
    <w:rsid w:val="00EE0EB1"/>
    <w:rsid w:val="00F12CEC"/>
    <w:rsid w:val="00F3345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EF4C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244F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F7A64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FC"/>
    <w:rPr>
      <w:rFonts w:asciiTheme="majorHAnsi" w:eastAsiaTheme="majorEastAsia" w:hAnsiTheme="majorHAnsi" w:cstheme="majorBidi"/>
      <w:i/>
      <w:iCs/>
      <w:color w:val="345C7D" w:themeColor="accent1" w:themeShade="7F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6268AD"/>
    <w:rPr>
      <w:color w:val="704404" w:themeColor="followedHyperlink"/>
      <w:u w:val="single"/>
    </w:rPr>
  </w:style>
  <w:style w:type="paragraph" w:customStyle="1" w:styleId="Default">
    <w:name w:val="Default"/>
    <w:rsid w:val="007646E7"/>
    <w:pPr>
      <w:autoSpaceDE w:val="0"/>
      <w:autoSpaceDN w:val="0"/>
      <w:adjustRightInd w:val="0"/>
    </w:pPr>
    <w:rPr>
      <w:rFonts w:ascii="Poppins Light" w:hAnsi="Poppins Light" w:cs="Poppins Light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wa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FC7C5712AC24CAA883C1E1C18D775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E42C0-9D8E-432C-9A8B-FA077426A132}"/>
      </w:docPartPr>
      <w:docPartBody>
        <w:p w:rsidR="00F03227" w:rsidRDefault="006C7A3E">
          <w:pPr>
            <w:pStyle w:val="7FC7C5712AC24CAA883C1E1C18D77573"/>
          </w:pPr>
          <w:r w:rsidRPr="00D5459D">
            <w:t>Profile</w:t>
          </w:r>
        </w:p>
      </w:docPartBody>
    </w:docPart>
    <w:docPart>
      <w:docPartPr>
        <w:name w:val="F4E0D7C6D41544398303CA17F59CD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897D-7F86-4F8E-A2AA-49E8E7F0F2F0}"/>
      </w:docPartPr>
      <w:docPartBody>
        <w:p w:rsidR="00F03227" w:rsidRDefault="006C7A3E">
          <w:pPr>
            <w:pStyle w:val="F4E0D7C6D41544398303CA17F59CDB10"/>
          </w:pPr>
          <w:r w:rsidRPr="00036450">
            <w:t>EDUCATION</w:t>
          </w:r>
        </w:p>
      </w:docPartBody>
    </w:docPart>
    <w:docPart>
      <w:docPartPr>
        <w:name w:val="BFC30429A57B4DFC9309FBC9653CF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23F60-8AE7-4683-8176-5C5FCDF1E334}"/>
      </w:docPartPr>
      <w:docPartBody>
        <w:p w:rsidR="00F03227" w:rsidRDefault="006C7A3E">
          <w:pPr>
            <w:pStyle w:val="BFC30429A57B4DFC9309FBC9653CF33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Poppins Light">
    <w:altName w:val="Poppi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62"/>
    <w:rsid w:val="00144362"/>
    <w:rsid w:val="003F38AA"/>
    <w:rsid w:val="00503C6F"/>
    <w:rsid w:val="006C7A3E"/>
    <w:rsid w:val="0073227C"/>
    <w:rsid w:val="00F0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C7C5712AC24CAA883C1E1C18D77573">
    <w:name w:val="7FC7C5712AC24CAA883C1E1C18D7757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4E0D7C6D41544398303CA17F59CDB10">
    <w:name w:val="F4E0D7C6D41544398303CA17F59CDB10"/>
  </w:style>
  <w:style w:type="paragraph" w:customStyle="1" w:styleId="BFC30429A57B4DFC9309FBC9653CF33C">
    <w:name w:val="BFC30429A57B4DFC9309FBC9653CF33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2021-06-20T16:57:00Z</dcterms:created>
  <dcterms:modified xsi:type="dcterms:W3CDTF">2021-09-30T13:28:00Z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